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Using the command </w:t>
      </w:r>
      <w:r>
        <w:rPr>
          <w:rFonts w:hint="eastAsia" w:ascii="FreeMono" w:hAnsi="FreeMono" w:eastAsia="FreeMono" w:cs="FreeMono"/>
          <w:b/>
          <w:bCs/>
          <w:i/>
          <w:iCs/>
        </w:rPr>
        <w:t xml:space="preserve">nccrat 3B42*.nc out.nc </w:t>
      </w:r>
      <w:r>
        <w:rPr>
          <w:rFonts w:hint="default"/>
        </w:rPr>
        <w:t>concatenate netcdf files in rainfall filesinto one larger netcdf file containing all the files stacked together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I manually prepare a script to read hdf files and output the variable names in the files using the command </w:t>
      </w:r>
      <w:r>
        <w:rPr>
          <w:rFonts w:hint="eastAsia" w:ascii="FreeMono" w:hAnsi="FreeMono" w:eastAsia="FreeMono" w:cs="FreeMono"/>
          <w:b/>
          <w:bCs/>
          <w:i/>
          <w:iCs/>
        </w:rPr>
        <w:t>ncl varnames.ncl | tail -n +15 | cut -c 5-80 &gt; varnames.txt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I will read and output the required aerosol into a nc files using ncl or grads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Downloaded the Modis Aerosol product II list. It was important to understand the products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"https://cimss.ssec.wisc.edu/dbs/China2011/Day2/Lectures/MODIS_A-Kleidman_MODIS_AerosolProducts.pdf"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https://cimss.ssec.wisc.edu/dbs/China2011/Day2/Lectures/MODIS_A-Kleidman_MODIS_AerosolProducts.pdf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Understood that the aerosol dimensions are lon (43to 65) lat (0.5 to 4) degrees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Using </w:t>
      </w:r>
      <w:r>
        <w:rPr>
          <w:rFonts w:hint="eastAsia" w:ascii="FreeMono" w:hAnsi="FreeMono" w:eastAsia="FreeMono" w:cs="FreeMono"/>
          <w:b/>
          <w:bCs/>
          <w:i/>
          <w:iCs/>
        </w:rPr>
        <w:t>ncl_convert2nc</w:t>
      </w:r>
      <w:r>
        <w:rPr>
          <w:rFonts w:hint="default"/>
        </w:rPr>
        <w:t xml:space="preserve">, you can create nc files from this hdfs and use </w:t>
      </w:r>
      <w:r>
        <w:rPr>
          <w:rFonts w:hint="eastAsia" w:ascii="FreeMono" w:hAnsi="FreeMono" w:eastAsia="FreeMono" w:cs="FreeMono"/>
          <w:b/>
          <w:bCs/>
          <w:i/>
          <w:iCs/>
        </w:rPr>
        <w:t>ncview</w:t>
      </w:r>
      <w:r>
        <w:rPr>
          <w:rFonts w:hint="default"/>
        </w:rPr>
        <w:t xml:space="preserve"> to view the files content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Discovered that ASTER has 30m resolution data, that is AST_L1B data.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Discovered we can use AVHRR to detect biomass burning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We can also use </w:t>
      </w:r>
      <w:r>
        <w:rPr>
          <w:rFonts w:hint="eastAsia" w:ascii="FreeMono" w:hAnsi="FreeMono" w:eastAsia="FreeMono" w:cs="FreeMono"/>
          <w:b/>
          <w:bCs/>
          <w:i/>
          <w:iCs/>
        </w:rPr>
        <w:t>h4tonccf_nc4</w:t>
      </w:r>
      <w:r>
        <w:rPr>
          <w:rFonts w:hint="default"/>
        </w:rPr>
        <w:t xml:space="preserve"> program (downloadable) to convert hdf files to nc files.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Discovered a </w:t>
      </w:r>
      <w:r>
        <w:rPr>
          <w:rFonts w:hint="eastAsia" w:ascii="FreeMono" w:hAnsi="FreeMono" w:eastAsia="FreeMono" w:cs="FreeMono"/>
          <w:b/>
          <w:bCs/>
          <w:i/>
          <w:iCs/>
        </w:rPr>
        <w:t>hdfstruct.py</w:t>
      </w:r>
      <w:r>
        <w:rPr>
          <w:rFonts w:hint="default"/>
        </w:rPr>
        <w:t xml:space="preserve"> program contained in examples/hdfstruct in pyhdf that does the same job as </w:t>
      </w:r>
      <w:r>
        <w:rPr>
          <w:rFonts w:hint="eastAsia" w:ascii="FreeMono" w:hAnsi="FreeMono" w:eastAsia="FreeMono" w:cs="FreeMono"/>
          <w:b/>
          <w:bCs/>
          <w:i/>
          <w:iCs/>
        </w:rPr>
        <w:t>ncl_filedump</w:t>
      </w:r>
      <w:r>
        <w:rPr>
          <w:rFonts w:hint="default"/>
        </w:rPr>
        <w:t xml:space="preserve"> or </w:t>
      </w:r>
      <w:r>
        <w:rPr>
          <w:rFonts w:hint="eastAsia" w:ascii="FreeMono" w:hAnsi="FreeMono" w:eastAsia="FreeMono" w:cs="FreeMono"/>
          <w:b/>
          <w:bCs/>
          <w:i/>
          <w:iCs/>
        </w:rPr>
        <w:t>ncdump</w:t>
      </w:r>
      <w:r>
        <w:rPr>
          <w:rFonts w:hint="default"/>
        </w:rPr>
        <w:t xml:space="preserve"> on hdf files.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Wrote an ncl script to read off variables fromt he hdf files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Converted latitude and longitude into one dimensional arrays since they are in two dimensions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Coordinates of Narok are lon (34.590,36.436) and lat (-0.473, -2.109)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I plotted the </w:t>
      </w:r>
      <w:r>
        <w:rPr>
          <w:rFonts w:hint="eastAsia" w:ascii="FreeMono" w:hAnsi="FreeMono" w:eastAsia="FreeMono" w:cs="FreeMono"/>
          <w:b/>
          <w:bCs/>
          <w:i/>
          <w:iCs/>
        </w:rPr>
        <w:t>Optical Depth Land and Ocean</w:t>
      </w:r>
      <w:r>
        <w:rPr>
          <w:rFonts w:hint="default"/>
        </w:rPr>
        <w:t xml:space="preserve"> variable and found that some of the files do not contain data at all, which means, they are </w:t>
      </w:r>
      <w:r>
        <w:rPr>
          <w:rFonts w:hint="eastAsia" w:ascii="FreeMono" w:hAnsi="FreeMono" w:eastAsia="FreeMono" w:cs="FreeMono"/>
          <w:b/>
          <w:bCs/>
          <w:i/>
          <w:iCs/>
        </w:rPr>
        <w:t>no data / missing</w:t>
      </w:r>
      <w:r>
        <w:rPr>
          <w:rFonts w:hint="default"/>
        </w:rPr>
        <w:t xml:space="preserve"> values rather than no-record values.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Learned how to </w:t>
      </w:r>
      <w:r>
        <w:rPr>
          <w:rFonts w:hint="eastAsia" w:ascii="FreeMono" w:hAnsi="FreeMono" w:eastAsia="FreeMono" w:cs="FreeMono"/>
          <w:b/>
          <w:bCs/>
          <w:i/>
          <w:iCs/>
        </w:rPr>
        <w:t xml:space="preserve">commit </w:t>
      </w:r>
      <w:r>
        <w:rPr>
          <w:rFonts w:hint="default"/>
        </w:rPr>
        <w:t>(add) a file to github.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Learn how to set up and push your file to your repositories.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First username is : kimloote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Password is: kimrefs551</w:t>
      </w:r>
    </w:p>
    <w:p>
      <w:pPr>
        <w:widowControl/>
        <w:jc w:val="left"/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</w:pP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  <w:t>git init</w:t>
      </w: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eastAsia="zh-CN" w:bidi="ar-SA"/>
        </w:rPr>
        <w:t xml:space="preserve"> ; initialize git</w:t>
      </w:r>
    </w:p>
    <w:p>
      <w:pPr>
        <w:widowControl/>
        <w:jc w:val="left"/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</w:pP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  <w:t>touch README</w:t>
      </w: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eastAsia="zh-CN" w:bidi="ar-SA"/>
        </w:rPr>
        <w:t xml:space="preserve"> ; tell it to follow edits of a file “README”in current folder</w:t>
      </w:r>
    </w:p>
    <w:p>
      <w:pPr>
        <w:widowControl/>
        <w:jc w:val="left"/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</w:pP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  <w:t>git add README</w:t>
      </w: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eastAsia="zh-CN" w:bidi="ar-SA"/>
        </w:rPr>
        <w:t xml:space="preserve"> ; now tell you want to send the file README to your online repository</w:t>
      </w:r>
    </w:p>
    <w:p>
      <w:pPr>
        <w:widowControl/>
        <w:jc w:val="left"/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</w:pP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  <w:t>git commit -m 'first commit'</w:t>
      </w: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eastAsia="zh-CN" w:bidi="ar-SA"/>
        </w:rPr>
        <w:t xml:space="preserve"> ; follow it with a message you want</w:t>
      </w:r>
    </w:p>
    <w:p>
      <w:pPr>
        <w:widowControl/>
        <w:jc w:val="left"/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</w:pP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  <w:t xml:space="preserve">git remote add origin </w:t>
      </w: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  <w:fldChar w:fldCharType="begin"/>
      </w: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  <w:instrText xml:space="preserve"> HYPERLINK "https://github.com/yourusername/Hello-World.git" </w:instrText>
      </w: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  <w:fldChar w:fldCharType="separate"/>
      </w:r>
      <w:r>
        <w:rPr>
          <w:rStyle w:val="15"/>
          <w:rFonts w:hint="eastAsia" w:ascii="FreeMono" w:hAnsi="FreeMono" w:eastAsia="FreeMono" w:cs="FreeMono"/>
          <w:b/>
          <w:bCs/>
          <w:i/>
          <w:iCs/>
          <w:kern w:val="0"/>
          <w:sz w:val="16"/>
          <w:szCs w:val="16"/>
          <w:lang w:val="en-US" w:eastAsia="zh-CN" w:bidi="ar-SA"/>
        </w:rPr>
        <w:t>https://github.com/yourusername/Hello-World.git</w:t>
      </w: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  <w:fldChar w:fldCharType="end"/>
      </w: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eastAsia="zh-CN" w:bidi="ar-SA"/>
        </w:rPr>
        <w:t xml:space="preserve"> ; send the file</w:t>
      </w:r>
    </w:p>
    <w:p>
      <w:pPr>
        <w:widowControl/>
        <w:jc w:val="left"/>
        <w:rPr>
          <w:rFonts w:hint="eastAsia" w:ascii="FreeMono" w:hAnsi="FreeMono" w:eastAsia="FreeMono" w:cs="FreeMono"/>
          <w:b/>
          <w:bCs/>
          <w:i/>
          <w:iCs/>
          <w:sz w:val="16"/>
          <w:szCs w:val="16"/>
        </w:rPr>
      </w:pP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val="en-US" w:eastAsia="zh-CN" w:bidi="ar-SA"/>
        </w:rPr>
        <w:t>git push origin master</w:t>
      </w:r>
      <w:r>
        <w:rPr>
          <w:rStyle w:val="14"/>
          <w:rFonts w:hint="eastAsia" w:ascii="FreeMono" w:hAnsi="FreeMono" w:eastAsia="FreeMono" w:cs="FreeMono"/>
          <w:b/>
          <w:bCs/>
          <w:i/>
          <w:iCs/>
          <w:color w:val="auto"/>
          <w:kern w:val="0"/>
          <w:sz w:val="16"/>
          <w:szCs w:val="16"/>
          <w:lang w:eastAsia="zh-CN" w:bidi="ar-SA"/>
        </w:rPr>
        <w:t xml:space="preserve"> ; send the file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cmex10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mex10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Mono">
    <w:panose1 w:val="02070409020205020404"/>
    <w:charset w:val="00"/>
    <w:family w:val="auto"/>
    <w:pitch w:val="default"/>
    <w:sig w:usb0="E4000EFF" w:usb1="40007FFF" w:usb2="00049020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1539889">
    <w:nsid w:val="542263B1"/>
    <w:multiLevelType w:val="singleLevel"/>
    <w:tmpl w:val="542263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115398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TML Code"/>
    <w:basedOn w:val="13"/>
    <w:uiPriority w:val="0"/>
    <w:rPr>
      <w:rFonts w:ascii="Courier New" w:hAnsi="Courier New" w:cs="Courier New"/>
      <w:sz w:val="20"/>
      <w:szCs w:val="20"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1970-01-01T05:59:59Z</dcterms:created>
  <dc:creator>servir1</dc:creator>
  <cp:lastModifiedBy>servir1</cp:lastModifiedBy>
  <dc:title>Using the command nccrat 3B42*.nc out.nc concatenate files into one larger file containing all the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